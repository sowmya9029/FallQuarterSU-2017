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8934B" w14:textId="77777777" w:rsidR="006B7557" w:rsidRPr="00B42BAC" w:rsidRDefault="00236316">
      <w:pPr>
        <w:pStyle w:val="Heading1"/>
        <w:rPr>
          <w:sz w:val="28"/>
          <w:szCs w:val="28"/>
        </w:rPr>
      </w:pPr>
      <w:r w:rsidRPr="00B42BAC">
        <w:rPr>
          <w:sz w:val="28"/>
          <w:szCs w:val="28"/>
        </w:rPr>
        <w:t>Homework #2 – Sowmya 2337911</w:t>
      </w:r>
    </w:p>
    <w:p w14:paraId="28A78EF2" w14:textId="77777777" w:rsidR="006B7557" w:rsidRPr="00B42BAC" w:rsidRDefault="001444A5" w:rsidP="00236316">
      <w:pPr>
        <w:pStyle w:val="ListNumber"/>
      </w:pPr>
      <w:r w:rsidRPr="00B42BAC">
        <w:t>Propagation Delay:</w:t>
      </w:r>
    </w:p>
    <w:p w14:paraId="3F23A691" w14:textId="77777777" w:rsidR="001444A5" w:rsidRPr="00B42BAC" w:rsidRDefault="00550A8C" w:rsidP="001444A5">
      <w:pPr>
        <w:pStyle w:val="ListNumber"/>
        <w:numPr>
          <w:ilvl w:val="0"/>
          <w:numId w:val="0"/>
        </w:numPr>
        <w:ind w:left="432"/>
      </w:pPr>
      <w:r w:rsidRPr="00B42BAC">
        <w:t>PD</w:t>
      </w:r>
      <w:r w:rsidR="001444A5" w:rsidRPr="00B42BAC">
        <w:t xml:space="preserve"> = d/s   where d= length of the physical link</w:t>
      </w:r>
    </w:p>
    <w:p w14:paraId="55B9DB8C" w14:textId="77777777" w:rsidR="001444A5" w:rsidRPr="00B42BAC" w:rsidRDefault="001444A5" w:rsidP="001444A5">
      <w:pPr>
        <w:pStyle w:val="ListNumber"/>
        <w:numPr>
          <w:ilvl w:val="0"/>
          <w:numId w:val="0"/>
        </w:numPr>
        <w:ind w:left="432"/>
      </w:pPr>
      <w:r w:rsidRPr="00B42BAC">
        <w:t xml:space="preserve">                              s= propagation speed</w:t>
      </w:r>
    </w:p>
    <w:p w14:paraId="56285FA7" w14:textId="77777777" w:rsidR="00C55A26" w:rsidRPr="00B42BAC" w:rsidRDefault="00C55A26" w:rsidP="001444A5">
      <w:pPr>
        <w:pStyle w:val="ListNumber"/>
        <w:numPr>
          <w:ilvl w:val="0"/>
          <w:numId w:val="0"/>
        </w:numPr>
        <w:ind w:left="432"/>
      </w:pPr>
      <w:r w:rsidRPr="00B42BAC">
        <w:t>d = 5000 x 10</w:t>
      </w:r>
      <w:r w:rsidRPr="00B42BAC">
        <w:rPr>
          <w:vertAlign w:val="superscript"/>
        </w:rPr>
        <w:t>3</w:t>
      </w:r>
      <w:r w:rsidRPr="00B42BAC">
        <w:t xml:space="preserve"> m , s = 2.5 X 10</w:t>
      </w:r>
      <w:r w:rsidRPr="00B42BAC">
        <w:rPr>
          <w:vertAlign w:val="superscript"/>
        </w:rPr>
        <w:t>8</w:t>
      </w:r>
      <w:r w:rsidRPr="00B42BAC">
        <w:t xml:space="preserve"> </w:t>
      </w:r>
    </w:p>
    <w:p w14:paraId="65EA62AE" w14:textId="77777777" w:rsidR="00550A8C" w:rsidRPr="00B42BAC" w:rsidRDefault="00550A8C" w:rsidP="001444A5">
      <w:pPr>
        <w:pStyle w:val="ListNumber"/>
        <w:numPr>
          <w:ilvl w:val="0"/>
          <w:numId w:val="0"/>
        </w:numPr>
        <w:ind w:left="432"/>
      </w:pPr>
      <w:r w:rsidRPr="00B42BAC">
        <w:t xml:space="preserve">Time taken to move from 1switch to other  ie. </w:t>
      </w:r>
    </w:p>
    <w:p w14:paraId="6BD8A552" w14:textId="77777777" w:rsidR="001444A5" w:rsidRPr="00B42BAC" w:rsidRDefault="00550A8C" w:rsidP="00550A8C">
      <w:pPr>
        <w:pStyle w:val="ListNumber"/>
        <w:numPr>
          <w:ilvl w:val="0"/>
          <w:numId w:val="0"/>
        </w:numPr>
        <w:ind w:left="432"/>
      </w:pPr>
      <w:r w:rsidRPr="00B42BAC">
        <w:t xml:space="preserve">PD = </w:t>
      </w:r>
      <w:r w:rsidR="001444A5" w:rsidRPr="00B42BAC">
        <w:t xml:space="preserve"> </w:t>
      </w:r>
      <w:r w:rsidRPr="00B42BAC">
        <w:t>(5000 x 10</w:t>
      </w:r>
      <w:r w:rsidRPr="00B42BAC">
        <w:rPr>
          <w:vertAlign w:val="superscript"/>
        </w:rPr>
        <w:t>3</w:t>
      </w:r>
      <w:r w:rsidRPr="00B42BAC">
        <w:t xml:space="preserve"> m)/( 2.5 X 10</w:t>
      </w:r>
      <w:r w:rsidRPr="00B42BAC">
        <w:rPr>
          <w:vertAlign w:val="superscript"/>
        </w:rPr>
        <w:t>8</w:t>
      </w:r>
      <w:r w:rsidRPr="00B42BAC">
        <w:t xml:space="preserve"> ) = 5/(2.5 X 10</w:t>
      </w:r>
      <w:r w:rsidRPr="00B42BAC">
        <w:rPr>
          <w:vertAlign w:val="superscript"/>
        </w:rPr>
        <w:t>2</w:t>
      </w:r>
      <w:r w:rsidRPr="00B42BAC">
        <w:t xml:space="preserve">) = 1/50 s = </w:t>
      </w:r>
      <w:r w:rsidRPr="00B42BAC">
        <w:rPr>
          <w:b/>
        </w:rPr>
        <w:t>20ms</w:t>
      </w:r>
    </w:p>
    <w:p w14:paraId="714B1B25" w14:textId="77777777" w:rsidR="00550A8C" w:rsidRPr="00B42BAC" w:rsidRDefault="00550A8C" w:rsidP="00550A8C">
      <w:pPr>
        <w:pStyle w:val="ListNumber"/>
      </w:pPr>
      <w:r w:rsidRPr="00B42BAC">
        <w:t>Queuing delay for 1st packet is 0, 2nd packet is L/R,3rd packet is 2L/R likewise Nth packet is (N-1)L/R</w:t>
      </w:r>
    </w:p>
    <w:p w14:paraId="695D4B0E" w14:textId="77777777" w:rsidR="00550A8C" w:rsidRPr="00B42BAC" w:rsidRDefault="00550A8C" w:rsidP="00550A8C">
      <w:pPr>
        <w:pStyle w:val="ListNumber"/>
        <w:numPr>
          <w:ilvl w:val="0"/>
          <w:numId w:val="0"/>
        </w:numPr>
        <w:ind w:left="432"/>
      </w:pPr>
      <w:r w:rsidRPr="00B42BAC">
        <w:t xml:space="preserve">So, Average rate is sum of queuing delays / N </w:t>
      </w:r>
    </w:p>
    <w:p w14:paraId="3B155897" w14:textId="77777777" w:rsidR="00550A8C" w:rsidRPr="00B42BAC" w:rsidRDefault="00550A8C" w:rsidP="00550A8C">
      <w:pPr>
        <w:pStyle w:val="ListNumber"/>
        <w:numPr>
          <w:ilvl w:val="0"/>
          <w:numId w:val="0"/>
        </w:numPr>
        <w:ind w:left="432"/>
      </w:pPr>
      <w:r w:rsidRPr="00B42BAC">
        <w:t xml:space="preserve">i.e Average queuing rate is [0+L/R+2LR+-----(N-1)/R]/N </w:t>
      </w:r>
    </w:p>
    <w:p w14:paraId="3CF4600A" w14:textId="77777777" w:rsidR="00550A8C" w:rsidRPr="00B42BAC" w:rsidRDefault="00550A8C" w:rsidP="00550A8C">
      <w:pPr>
        <w:pStyle w:val="ListNumber"/>
        <w:numPr>
          <w:ilvl w:val="0"/>
          <w:numId w:val="0"/>
        </w:numPr>
        <w:ind w:left="432"/>
        <w:rPr>
          <w:b/>
        </w:rPr>
      </w:pPr>
      <w:r w:rsidRPr="00B42BAC">
        <w:t xml:space="preserve">A.Q =  (L/R)[1+2+…N-1] /N  </w:t>
      </w:r>
      <w:r w:rsidRPr="00B42BAC">
        <w:rPr>
          <w:b/>
        </w:rPr>
        <w:t>= (N-1)L/2R</w:t>
      </w:r>
    </w:p>
    <w:p w14:paraId="0615288B" w14:textId="092C323C" w:rsidR="00550A8C" w:rsidRPr="00B42BAC" w:rsidRDefault="00550A8C" w:rsidP="00550A8C">
      <w:pPr>
        <w:pStyle w:val="ListNumber"/>
        <w:numPr>
          <w:ilvl w:val="0"/>
          <w:numId w:val="0"/>
        </w:numPr>
        <w:ind w:left="432" w:hanging="432"/>
      </w:pPr>
      <w:r w:rsidRPr="00B42BAC">
        <w:rPr>
          <w:rStyle w:val="Heading1Char"/>
          <w:sz w:val="28"/>
          <w:szCs w:val="28"/>
        </w:rPr>
        <w:t>3</w:t>
      </w:r>
      <w:r w:rsidRPr="00B42BAC">
        <w:t>.  a)TCP b)</w:t>
      </w:r>
      <w:r w:rsidR="00775836" w:rsidRPr="00775836">
        <w:t xml:space="preserve"> </w:t>
      </w:r>
      <w:r w:rsidR="00937A98">
        <w:t xml:space="preserve">UDP (as </w:t>
      </w:r>
      <w:r w:rsidR="00C24727">
        <w:t>UDP</w:t>
      </w:r>
      <w:bookmarkStart w:id="0" w:name="_GoBack"/>
      <w:bookmarkEnd w:id="0"/>
      <w:r w:rsidR="00937A98">
        <w:t xml:space="preserve"> is faster than TCP)</w:t>
      </w:r>
      <w:r w:rsidR="00775836" w:rsidRPr="00B42BAC">
        <w:t xml:space="preserve"> </w:t>
      </w:r>
      <w:r w:rsidRPr="00B42BAC">
        <w:t>c)TCP d) Neither TCP or UDP e) TCP</w:t>
      </w:r>
    </w:p>
    <w:p w14:paraId="74C105DB" w14:textId="77777777" w:rsidR="00550A8C" w:rsidRPr="00B42BAC" w:rsidRDefault="00550A8C" w:rsidP="00550A8C">
      <w:pPr>
        <w:pStyle w:val="ListNumber"/>
        <w:numPr>
          <w:ilvl w:val="0"/>
          <w:numId w:val="0"/>
        </w:numPr>
        <w:ind w:left="432" w:hanging="432"/>
      </w:pPr>
      <w:r w:rsidRPr="00B42BAC">
        <w:rPr>
          <w:rStyle w:val="Heading1Char"/>
          <w:sz w:val="28"/>
          <w:szCs w:val="28"/>
        </w:rPr>
        <w:t>4</w:t>
      </w:r>
      <w:r w:rsidRPr="00B42BAC">
        <w:t>. a) gaia.cs.umass.edu/cs453/index.html</w:t>
      </w:r>
    </w:p>
    <w:p w14:paraId="2C0A8697" w14:textId="77777777" w:rsidR="00550A8C" w:rsidRPr="00B42BAC" w:rsidRDefault="00550A8C" w:rsidP="00550A8C">
      <w:pPr>
        <w:pStyle w:val="ListNumber"/>
        <w:numPr>
          <w:ilvl w:val="0"/>
          <w:numId w:val="0"/>
        </w:numPr>
        <w:ind w:left="432" w:hanging="432"/>
      </w:pPr>
      <w:r w:rsidRPr="00B42BAC">
        <w:t xml:space="preserve">    b) HTTP 1.1</w:t>
      </w:r>
    </w:p>
    <w:p w14:paraId="2ADA1537" w14:textId="77777777" w:rsidR="00550A8C" w:rsidRPr="00B42BAC" w:rsidRDefault="00550A8C" w:rsidP="00550A8C">
      <w:pPr>
        <w:pStyle w:val="ListNumber"/>
        <w:numPr>
          <w:ilvl w:val="0"/>
          <w:numId w:val="0"/>
        </w:numPr>
        <w:ind w:left="432" w:hanging="432"/>
      </w:pPr>
      <w:r w:rsidRPr="00B42BAC">
        <w:t xml:space="preserve">    c)Netscape </w:t>
      </w:r>
    </w:p>
    <w:p w14:paraId="0B6CA7F7" w14:textId="77777777" w:rsidR="00550A8C" w:rsidRPr="00B42BAC" w:rsidRDefault="00550A8C" w:rsidP="00550A8C">
      <w:pPr>
        <w:pStyle w:val="ListNumber"/>
        <w:numPr>
          <w:ilvl w:val="0"/>
          <w:numId w:val="0"/>
        </w:numPr>
        <w:ind w:left="432" w:hanging="432"/>
      </w:pPr>
      <w:r w:rsidRPr="00B42BAC">
        <w:t xml:space="preserve">    d)Persistent</w:t>
      </w:r>
      <w:r w:rsidR="00B42BAC" w:rsidRPr="00B42BAC">
        <w:t xml:space="preserve"> (because of connection:keep-alive)</w:t>
      </w:r>
    </w:p>
    <w:p w14:paraId="62745F0F" w14:textId="0E42FFD3" w:rsidR="00B42BAC" w:rsidRDefault="00B42BAC" w:rsidP="00550A8C">
      <w:pPr>
        <w:pStyle w:val="ListNumber"/>
        <w:numPr>
          <w:ilvl w:val="0"/>
          <w:numId w:val="0"/>
        </w:numPr>
        <w:ind w:left="432" w:hanging="432"/>
        <w:rPr>
          <w:vertAlign w:val="subscript"/>
        </w:rPr>
      </w:pPr>
      <w:r w:rsidRPr="00B42BAC">
        <w:rPr>
          <w:rStyle w:val="Heading1Char"/>
          <w:sz w:val="28"/>
          <w:szCs w:val="28"/>
        </w:rPr>
        <w:t>5</w:t>
      </w:r>
      <w:r w:rsidR="00BB2980">
        <w:t xml:space="preserve">. </w:t>
      </w:r>
      <w:r w:rsidRPr="00B42BAC">
        <w:rPr>
          <w:vertAlign w:val="subscript"/>
        </w:rPr>
        <w:t xml:space="preserve"> </w:t>
      </w:r>
    </w:p>
    <w:p w14:paraId="7BA44A85" w14:textId="09074A1E" w:rsidR="00BB2980" w:rsidRPr="00BB2980" w:rsidRDefault="00BB2980" w:rsidP="00550A8C">
      <w:pPr>
        <w:pStyle w:val="ListNumber"/>
        <w:numPr>
          <w:ilvl w:val="0"/>
          <w:numId w:val="0"/>
        </w:numPr>
        <w:ind w:left="432" w:hanging="432"/>
      </w:pPr>
      <w:r>
        <w:t xml:space="preserve">     RTT between the local host and server containing objects</w:t>
      </w:r>
    </w:p>
    <w:p w14:paraId="256FA25C" w14:textId="77777777" w:rsidR="00B42BAC" w:rsidRPr="00B42BAC" w:rsidRDefault="00B42BAC" w:rsidP="00550A8C">
      <w:pPr>
        <w:pStyle w:val="ListNumber"/>
        <w:numPr>
          <w:ilvl w:val="0"/>
          <w:numId w:val="0"/>
        </w:numPr>
        <w:ind w:left="432" w:hanging="432"/>
      </w:pPr>
      <w:r w:rsidRPr="00B42BAC">
        <w:rPr>
          <w:vertAlign w:val="subscript"/>
        </w:rPr>
        <w:t xml:space="preserve">        </w:t>
      </w:r>
      <w:r w:rsidRPr="00B42BAC">
        <w:t xml:space="preserve">Time taken for TCP connection and request and response is </w:t>
      </w:r>
    </w:p>
    <w:p w14:paraId="46B46A14" w14:textId="6B0B1A6E" w:rsidR="00B42BAC" w:rsidRPr="00B42BAC" w:rsidRDefault="00B42BAC" w:rsidP="00550A8C">
      <w:pPr>
        <w:pStyle w:val="ListNumber"/>
        <w:numPr>
          <w:ilvl w:val="0"/>
          <w:numId w:val="0"/>
        </w:numPr>
        <w:ind w:left="432" w:hanging="432"/>
        <w:rPr>
          <w:b/>
        </w:rPr>
      </w:pPr>
      <w:r w:rsidRPr="00B42BAC">
        <w:t xml:space="preserve">     </w:t>
      </w:r>
      <w:r w:rsidRPr="00B42BAC">
        <w:rPr>
          <w:b/>
        </w:rPr>
        <w:t>RTT+</w:t>
      </w:r>
      <w:r w:rsidRPr="00B42BAC">
        <w:rPr>
          <w:b/>
          <w:vertAlign w:val="subscript"/>
        </w:rPr>
        <w:t xml:space="preserve">  </w:t>
      </w:r>
      <w:r w:rsidRPr="00B42BAC">
        <w:rPr>
          <w:b/>
        </w:rPr>
        <w:t>RTT</w:t>
      </w:r>
    </w:p>
    <w:p w14:paraId="1256661F" w14:textId="11AF0D5C" w:rsidR="00B42BAC" w:rsidRDefault="00B42BAC" w:rsidP="00550A8C">
      <w:pPr>
        <w:pStyle w:val="ListNumber"/>
        <w:numPr>
          <w:ilvl w:val="0"/>
          <w:numId w:val="0"/>
        </w:numPr>
        <w:ind w:left="432" w:hanging="432"/>
        <w:rPr>
          <w:b/>
        </w:rPr>
      </w:pPr>
      <w:r w:rsidRPr="00B42BAC">
        <w:rPr>
          <w:b/>
        </w:rPr>
        <w:t xml:space="preserve">     </w:t>
      </w:r>
      <w:r w:rsidRPr="00B42BAC">
        <w:t xml:space="preserve">Time taken to get Html and 3 images  is </w:t>
      </w:r>
      <w:r w:rsidRPr="00B42BAC">
        <w:rPr>
          <w:b/>
        </w:rPr>
        <w:t>4 X 2 RTT</w:t>
      </w:r>
    </w:p>
    <w:p w14:paraId="08E3124C" w14:textId="188408EC" w:rsidR="00F206C7" w:rsidRPr="00F206C7" w:rsidRDefault="00F206C7" w:rsidP="00550A8C">
      <w:pPr>
        <w:pStyle w:val="ListNumber"/>
        <w:numPr>
          <w:ilvl w:val="0"/>
          <w:numId w:val="0"/>
        </w:numPr>
        <w:ind w:left="432" w:hanging="432"/>
        <w:rPr>
          <w:vertAlign w:val="subscript"/>
        </w:rPr>
      </w:pPr>
      <w:r>
        <w:rPr>
          <w:b/>
        </w:rPr>
        <w:t xml:space="preserve">     </w:t>
      </w:r>
      <w:r w:rsidRPr="00F206C7">
        <w:t xml:space="preserve">Considering negligible time to access server ip from local cache </w:t>
      </w:r>
    </w:p>
    <w:p w14:paraId="17987979" w14:textId="33723FB0" w:rsidR="00B42BAC" w:rsidRPr="00B42BAC" w:rsidRDefault="00B42BAC" w:rsidP="00B42BAC">
      <w:pPr>
        <w:pStyle w:val="ListNumber"/>
        <w:numPr>
          <w:ilvl w:val="0"/>
          <w:numId w:val="15"/>
        </w:numPr>
        <w:rPr>
          <w:b/>
        </w:rPr>
      </w:pPr>
      <w:r w:rsidRPr="00B42BAC">
        <w:t>2RTT</w:t>
      </w:r>
      <w:r w:rsidRPr="00B42BAC">
        <w:rPr>
          <w:vertAlign w:val="subscript"/>
        </w:rPr>
        <w:t xml:space="preserve"> </w:t>
      </w:r>
      <w:r w:rsidRPr="00B42BAC">
        <w:t xml:space="preserve">+8 RTT = </w:t>
      </w:r>
      <w:r w:rsidRPr="00B42BAC">
        <w:rPr>
          <w:b/>
        </w:rPr>
        <w:t>10 RTT</w:t>
      </w:r>
      <w:r w:rsidR="00F206C7">
        <w:rPr>
          <w:b/>
        </w:rPr>
        <w:t xml:space="preserve">    </w:t>
      </w:r>
    </w:p>
    <w:p w14:paraId="4F78D200" w14:textId="03A03AB2" w:rsidR="00B42BAC" w:rsidRPr="00B42BAC" w:rsidRDefault="00B42BAC" w:rsidP="00B42BAC">
      <w:pPr>
        <w:pStyle w:val="ListNumber"/>
        <w:numPr>
          <w:ilvl w:val="0"/>
          <w:numId w:val="15"/>
        </w:numPr>
        <w:rPr>
          <w:b/>
        </w:rPr>
      </w:pPr>
      <w:r w:rsidRPr="00B42BAC">
        <w:lastRenderedPageBreak/>
        <w:t>2 RTT+2 RTT</w:t>
      </w:r>
      <w:r w:rsidRPr="00B42BAC">
        <w:rPr>
          <w:vertAlign w:val="subscript"/>
        </w:rPr>
        <w:t xml:space="preserve">   </w:t>
      </w:r>
      <w:r w:rsidRPr="00B42BAC">
        <w:t xml:space="preserve">= </w:t>
      </w:r>
      <w:r w:rsidRPr="00B42BAC">
        <w:rPr>
          <w:b/>
        </w:rPr>
        <w:t>4RTT</w:t>
      </w:r>
    </w:p>
    <w:p w14:paraId="691D28EF" w14:textId="449F4B35" w:rsidR="00B42BAC" w:rsidRPr="00B42BAC" w:rsidRDefault="00B42BAC" w:rsidP="00B42BAC">
      <w:pPr>
        <w:pStyle w:val="ListNumber"/>
        <w:numPr>
          <w:ilvl w:val="0"/>
          <w:numId w:val="15"/>
        </w:numPr>
      </w:pPr>
      <w:r w:rsidRPr="00B42BAC">
        <w:t xml:space="preserve">2RTT+ RTT= </w:t>
      </w:r>
      <w:r w:rsidRPr="00B42BAC">
        <w:rPr>
          <w:b/>
        </w:rPr>
        <w:t>3RTT</w:t>
      </w:r>
    </w:p>
    <w:p w14:paraId="1EB837FC" w14:textId="77777777" w:rsidR="00550A8C" w:rsidRPr="00B42BAC" w:rsidRDefault="00550A8C" w:rsidP="00B42BAC">
      <w:pPr>
        <w:pStyle w:val="ListNumber"/>
        <w:numPr>
          <w:ilvl w:val="0"/>
          <w:numId w:val="0"/>
        </w:numPr>
        <w:rPr>
          <w:b/>
        </w:rPr>
      </w:pPr>
    </w:p>
    <w:p w14:paraId="1C488C40" w14:textId="77777777" w:rsidR="00550A8C" w:rsidRPr="00B42BAC" w:rsidRDefault="00550A8C" w:rsidP="00550A8C">
      <w:pPr>
        <w:pStyle w:val="ListNumber"/>
        <w:numPr>
          <w:ilvl w:val="0"/>
          <w:numId w:val="0"/>
        </w:numPr>
        <w:ind w:left="432"/>
        <w:rPr>
          <w:b/>
        </w:rPr>
      </w:pPr>
    </w:p>
    <w:p w14:paraId="26393497" w14:textId="41021B6E" w:rsidR="006B7557" w:rsidRPr="00B42BAC" w:rsidRDefault="00550A8C">
      <w:pPr>
        <w:pStyle w:val="Heading2"/>
        <w:rPr>
          <w:szCs w:val="28"/>
        </w:rPr>
      </w:pPr>
      <w:r w:rsidRPr="00B42BAC">
        <w:rPr>
          <w:szCs w:val="28"/>
        </w:rPr>
        <w:t>References : Applayer</w:t>
      </w:r>
      <w:r w:rsidR="00F206C7">
        <w:rPr>
          <w:szCs w:val="28"/>
        </w:rPr>
        <w:t xml:space="preserve"> ppt</w:t>
      </w:r>
      <w:r w:rsidRPr="00B42BAC">
        <w:rPr>
          <w:szCs w:val="28"/>
        </w:rPr>
        <w:t>, overview ppt in canvas , Wiki</w:t>
      </w:r>
      <w:r w:rsidR="004E2169" w:rsidRPr="00B42BAC">
        <w:rPr>
          <w:szCs w:val="28"/>
        </w:rPr>
        <w:t>.</w:t>
      </w:r>
    </w:p>
    <w:sectPr w:rsidR="006B7557" w:rsidRPr="00B42B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3561A" w14:textId="77777777" w:rsidR="00305D64" w:rsidRDefault="00305D64">
      <w:pPr>
        <w:spacing w:after="0" w:line="240" w:lineRule="auto"/>
      </w:pPr>
      <w:r>
        <w:separator/>
      </w:r>
    </w:p>
    <w:p w14:paraId="53BAF065" w14:textId="77777777" w:rsidR="00305D64" w:rsidRDefault="00305D64"/>
    <w:p w14:paraId="45A5416F" w14:textId="77777777" w:rsidR="00305D64" w:rsidRDefault="00305D64"/>
  </w:endnote>
  <w:endnote w:type="continuationSeparator" w:id="0">
    <w:p w14:paraId="069A5327" w14:textId="77777777" w:rsidR="00305D64" w:rsidRDefault="00305D64">
      <w:pPr>
        <w:spacing w:after="0" w:line="240" w:lineRule="auto"/>
      </w:pPr>
      <w:r>
        <w:continuationSeparator/>
      </w:r>
    </w:p>
    <w:p w14:paraId="6974C2D3" w14:textId="77777777" w:rsidR="00305D64" w:rsidRDefault="00305D64"/>
    <w:p w14:paraId="3F6319AE" w14:textId="77777777" w:rsidR="00305D64" w:rsidRDefault="00305D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AD598" w14:textId="77777777" w:rsidR="006B7557" w:rsidRDefault="006B755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E2349" w14:textId="77777777" w:rsidR="006B7557" w:rsidRDefault="004E216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7A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EC9F7" w14:textId="77777777" w:rsidR="006B7557" w:rsidRDefault="006B755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42AD6" w14:textId="77777777" w:rsidR="00305D64" w:rsidRDefault="00305D64">
      <w:pPr>
        <w:spacing w:after="0" w:line="240" w:lineRule="auto"/>
      </w:pPr>
      <w:r>
        <w:separator/>
      </w:r>
    </w:p>
    <w:p w14:paraId="5FDC050B" w14:textId="77777777" w:rsidR="00305D64" w:rsidRDefault="00305D64"/>
    <w:p w14:paraId="16BA64C5" w14:textId="77777777" w:rsidR="00305D64" w:rsidRDefault="00305D64"/>
  </w:footnote>
  <w:footnote w:type="continuationSeparator" w:id="0">
    <w:p w14:paraId="4EA009D0" w14:textId="77777777" w:rsidR="00305D64" w:rsidRDefault="00305D64">
      <w:pPr>
        <w:spacing w:after="0" w:line="240" w:lineRule="auto"/>
      </w:pPr>
      <w:r>
        <w:continuationSeparator/>
      </w:r>
    </w:p>
    <w:p w14:paraId="6CA555B7" w14:textId="77777777" w:rsidR="00305D64" w:rsidRDefault="00305D64"/>
    <w:p w14:paraId="1DD62F90" w14:textId="77777777" w:rsidR="00305D64" w:rsidRDefault="00305D6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6F882" w14:textId="77777777" w:rsidR="006B7557" w:rsidRDefault="006B755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ED7CF" w14:textId="77777777" w:rsidR="006B7557" w:rsidRDefault="006B755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B7C6C" w14:textId="77777777" w:rsidR="006B7557" w:rsidRDefault="006B755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46D9A"/>
    <w:multiLevelType w:val="hybridMultilevel"/>
    <w:tmpl w:val="C888BE9A"/>
    <w:lvl w:ilvl="0" w:tplc="D3D87F08">
      <w:start w:val="1"/>
      <w:numFmt w:val="lowerLetter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16"/>
    <w:rsid w:val="000413CB"/>
    <w:rsid w:val="001444A5"/>
    <w:rsid w:val="00164755"/>
    <w:rsid w:val="00236316"/>
    <w:rsid w:val="00305D64"/>
    <w:rsid w:val="004E2169"/>
    <w:rsid w:val="00533796"/>
    <w:rsid w:val="00550A8C"/>
    <w:rsid w:val="005D2FE8"/>
    <w:rsid w:val="006B7557"/>
    <w:rsid w:val="006D6C15"/>
    <w:rsid w:val="006F27EA"/>
    <w:rsid w:val="00775836"/>
    <w:rsid w:val="00937A98"/>
    <w:rsid w:val="009F5411"/>
    <w:rsid w:val="00B42BAC"/>
    <w:rsid w:val="00BB2980"/>
    <w:rsid w:val="00C24727"/>
    <w:rsid w:val="00C55A26"/>
    <w:rsid w:val="00F2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3E0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0A8C"/>
    <w:rPr>
      <w:color w:val="8956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wmyasvsk/Library/Containers/com.microsoft.Word/Data/Library/Caches/1033/TM10002083/Make%20a%20List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10</TotalTime>
  <Pages>2</Pages>
  <Words>170</Words>
  <Characters>973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Satyavada, Sowmya</dc:creator>
  <cp:keywords/>
  <dc:description/>
  <cp:lastModifiedBy>Satyavada, Sowmya</cp:lastModifiedBy>
  <cp:revision>9</cp:revision>
  <dcterms:created xsi:type="dcterms:W3CDTF">2017-10-09T19:22:00Z</dcterms:created>
  <dcterms:modified xsi:type="dcterms:W3CDTF">2017-10-11T23:10:00Z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